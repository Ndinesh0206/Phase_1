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D74C" w14:textId="4A190202" w:rsidR="002F73C1" w:rsidRDefault="000265B9">
      <w:pPr>
        <w:pStyle w:val="Title"/>
      </w:pPr>
      <w:r>
        <w:t>Machine learning model deployment with IBM cloud watson studio</w:t>
      </w:r>
    </w:p>
    <w:p w14:paraId="327DB090" w14:textId="47100268" w:rsidR="00690106" w:rsidRDefault="00690106" w:rsidP="00272BA6">
      <w:pPr>
        <w:pStyle w:val="Heading1"/>
        <w:numPr>
          <w:ilvl w:val="0"/>
          <w:numId w:val="0"/>
        </w:numPr>
      </w:pPr>
      <w:r>
        <w:t xml:space="preserve">Phase 1: Problem Definition and Design Thinking   </w:t>
      </w:r>
    </w:p>
    <w:p w14:paraId="380A38FB" w14:textId="77777777" w:rsidR="00B45EC7" w:rsidRDefault="00690106" w:rsidP="00B45EC7">
      <w:pPr>
        <w:pStyle w:val="Heading1"/>
        <w:numPr>
          <w:ilvl w:val="0"/>
          <w:numId w:val="0"/>
        </w:numPr>
        <w:ind w:left="360"/>
      </w:pPr>
      <w:r>
        <w:t>Problem Definition:</w:t>
      </w:r>
      <w:r w:rsidR="00B45EC7">
        <w:t> </w:t>
      </w:r>
    </w:p>
    <w:p w14:paraId="4F1DF727" w14:textId="037C1355" w:rsidR="00690106" w:rsidRDefault="00B45EC7" w:rsidP="00B45EC7">
      <w:pPr>
        <w:pStyle w:val="Heading1"/>
        <w:numPr>
          <w:ilvl w:val="0"/>
          <w:numId w:val="0"/>
        </w:numPr>
        <w:ind w:left="360"/>
      </w:pPr>
      <w:r>
        <w:t xml:space="preserve">              </w:t>
      </w:r>
      <w:r w:rsidR="00272BA6">
        <w:t xml:space="preserve">  </w:t>
      </w:r>
      <w:r w:rsidR="00690106">
        <w:t xml:space="preserve">The project involves training a machine learning model using IBM Cloud Watson Studio and deploying it as a web service. The goal is to become proficient in predictive analytics by creating a model that can predict outcomes in real-time. The project encompasses defining the predictive use case, selecting a suitable dataset, training a machine learning model,deploying the model as a web service, and integrating it into applications. </w:t>
      </w:r>
    </w:p>
    <w:p w14:paraId="41DA4CB9" w14:textId="0E7F17F6" w:rsidR="00690106" w:rsidRDefault="00690106" w:rsidP="00690106">
      <w:pPr>
        <w:pStyle w:val="Heading1"/>
        <w:numPr>
          <w:ilvl w:val="0"/>
          <w:numId w:val="0"/>
        </w:numPr>
        <w:ind w:left="360"/>
      </w:pPr>
      <w:r>
        <w:t>Design Thinking:</w:t>
      </w:r>
    </w:p>
    <w:p w14:paraId="19AA3ABF" w14:textId="77777777" w:rsidR="00272BA6" w:rsidRDefault="00690106" w:rsidP="00690106">
      <w:pPr>
        <w:pStyle w:val="Heading1"/>
        <w:numPr>
          <w:ilvl w:val="0"/>
          <w:numId w:val="0"/>
        </w:numPr>
        <w:ind w:left="360"/>
      </w:pPr>
      <w:r>
        <w:t xml:space="preserve">Predictive Use Case: </w:t>
      </w:r>
    </w:p>
    <w:p w14:paraId="0E794F8E" w14:textId="0AD5FF1D" w:rsidR="00690106" w:rsidRDefault="00272BA6" w:rsidP="00690106">
      <w:pPr>
        <w:pStyle w:val="Heading1"/>
        <w:numPr>
          <w:ilvl w:val="0"/>
          <w:numId w:val="0"/>
        </w:numPr>
        <w:ind w:left="360"/>
      </w:pPr>
      <w:r>
        <w:t xml:space="preserve">       </w:t>
      </w:r>
      <w:r w:rsidR="00690106">
        <w:t xml:space="preserve">Define a use case for predictive analytics, such as predicting customer churn or product demand. </w:t>
      </w:r>
    </w:p>
    <w:p w14:paraId="665AEA82" w14:textId="77777777" w:rsidR="00272BA6" w:rsidRDefault="00690106" w:rsidP="00690106">
      <w:pPr>
        <w:pStyle w:val="Heading1"/>
        <w:numPr>
          <w:ilvl w:val="0"/>
          <w:numId w:val="0"/>
        </w:numPr>
        <w:ind w:left="360"/>
      </w:pPr>
      <w:r>
        <w:t>Dataset Selection:</w:t>
      </w:r>
    </w:p>
    <w:p w14:paraId="613556B9" w14:textId="3C8C023D" w:rsidR="00690106" w:rsidRDefault="00272BA6" w:rsidP="00690106">
      <w:pPr>
        <w:pStyle w:val="Heading1"/>
        <w:numPr>
          <w:ilvl w:val="0"/>
          <w:numId w:val="0"/>
        </w:numPr>
        <w:ind w:left="360"/>
      </w:pPr>
      <w:r>
        <w:t xml:space="preserve">     </w:t>
      </w:r>
      <w:r w:rsidR="00690106">
        <w:t xml:space="preserve"> Choose a relevant dataset to train the machine learning model.</w:t>
      </w:r>
    </w:p>
    <w:p w14:paraId="02151AA9" w14:textId="77777777" w:rsidR="00272BA6" w:rsidRDefault="00690106" w:rsidP="00690106">
      <w:pPr>
        <w:pStyle w:val="Heading1"/>
        <w:numPr>
          <w:ilvl w:val="0"/>
          <w:numId w:val="0"/>
        </w:numPr>
        <w:ind w:left="360"/>
      </w:pPr>
      <w:r>
        <w:t xml:space="preserve">Model Training: </w:t>
      </w:r>
    </w:p>
    <w:p w14:paraId="5C754599" w14:textId="38FF9CD2" w:rsidR="00690106" w:rsidRDefault="00272BA6" w:rsidP="00690106">
      <w:pPr>
        <w:pStyle w:val="Heading1"/>
        <w:numPr>
          <w:ilvl w:val="0"/>
          <w:numId w:val="0"/>
        </w:numPr>
        <w:ind w:left="360"/>
      </w:pPr>
      <w:r>
        <w:t xml:space="preserve">      </w:t>
      </w:r>
      <w:r w:rsidR="00690106">
        <w:t xml:space="preserve">Select a suitable machine learning algorithm and train the model using IBM Cloud Watson Studio. </w:t>
      </w:r>
    </w:p>
    <w:p w14:paraId="5E271EF4" w14:textId="77777777" w:rsidR="00272BA6" w:rsidRDefault="00690106" w:rsidP="00690106">
      <w:pPr>
        <w:pStyle w:val="Heading1"/>
        <w:numPr>
          <w:ilvl w:val="0"/>
          <w:numId w:val="0"/>
        </w:numPr>
        <w:ind w:left="360"/>
      </w:pPr>
      <w:r>
        <w:t xml:space="preserve">Model Deployment: </w:t>
      </w:r>
    </w:p>
    <w:p w14:paraId="7067D959" w14:textId="14323BD2" w:rsidR="00690106" w:rsidRDefault="00272BA6" w:rsidP="00690106">
      <w:pPr>
        <w:pStyle w:val="Heading1"/>
        <w:numPr>
          <w:ilvl w:val="0"/>
          <w:numId w:val="0"/>
        </w:numPr>
        <w:ind w:left="360"/>
      </w:pPr>
      <w:r>
        <w:t xml:space="preserve">     </w:t>
      </w:r>
      <w:r w:rsidR="00690106">
        <w:t xml:space="preserve"> the trained model as a web service using IBM Cloud Watson Studio’s deployment capabilities. </w:t>
      </w:r>
    </w:p>
    <w:p w14:paraId="7E4154D1" w14:textId="77777777" w:rsidR="00272BA6" w:rsidRDefault="00690106" w:rsidP="00690106">
      <w:pPr>
        <w:pStyle w:val="Heading1"/>
        <w:numPr>
          <w:ilvl w:val="0"/>
          <w:numId w:val="0"/>
        </w:numPr>
        <w:ind w:left="360"/>
      </w:pPr>
      <w:r>
        <w:t>Integration:</w:t>
      </w:r>
    </w:p>
    <w:p w14:paraId="5B0A22FE" w14:textId="170DC82F" w:rsidR="00690106" w:rsidRDefault="00272BA6" w:rsidP="00690106">
      <w:pPr>
        <w:pStyle w:val="Heading1"/>
        <w:numPr>
          <w:ilvl w:val="0"/>
          <w:numId w:val="0"/>
        </w:numPr>
        <w:ind w:left="360"/>
      </w:pPr>
      <w:r>
        <w:t xml:space="preserve">      </w:t>
      </w:r>
      <w:r w:rsidR="00690106">
        <w:t xml:space="preserve"> Integrate the deployed model into applications or systems to make realtime predictions.</w:t>
      </w:r>
    </w:p>
    <w:p w14:paraId="34DC8200" w14:textId="168649ED" w:rsidR="002F73C1" w:rsidRDefault="002F73C1"/>
    <w:sectPr w:rsidR="002F73C1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32EC5" w14:textId="77777777" w:rsidR="003C0809" w:rsidRDefault="003C0809">
      <w:pPr>
        <w:spacing w:after="0" w:line="240" w:lineRule="auto"/>
      </w:pPr>
      <w:r>
        <w:separator/>
      </w:r>
    </w:p>
    <w:p w14:paraId="6FD606B8" w14:textId="77777777" w:rsidR="003C0809" w:rsidRDefault="003C0809"/>
  </w:endnote>
  <w:endnote w:type="continuationSeparator" w:id="0">
    <w:p w14:paraId="4568111C" w14:textId="77777777" w:rsidR="003C0809" w:rsidRDefault="003C0809">
      <w:pPr>
        <w:spacing w:after="0" w:line="240" w:lineRule="auto"/>
      </w:pPr>
      <w:r>
        <w:continuationSeparator/>
      </w:r>
    </w:p>
    <w:p w14:paraId="44653EA2" w14:textId="77777777" w:rsidR="003C0809" w:rsidRDefault="003C08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CFA7C" w14:textId="77777777" w:rsidR="002F73C1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58109" w14:textId="77777777" w:rsidR="003C0809" w:rsidRDefault="003C0809">
      <w:pPr>
        <w:spacing w:after="0" w:line="240" w:lineRule="auto"/>
      </w:pPr>
      <w:r>
        <w:separator/>
      </w:r>
    </w:p>
    <w:p w14:paraId="485410EF" w14:textId="77777777" w:rsidR="003C0809" w:rsidRDefault="003C0809"/>
  </w:footnote>
  <w:footnote w:type="continuationSeparator" w:id="0">
    <w:p w14:paraId="7DA46BA7" w14:textId="77777777" w:rsidR="003C0809" w:rsidRDefault="003C0809">
      <w:pPr>
        <w:spacing w:after="0" w:line="240" w:lineRule="auto"/>
      </w:pPr>
      <w:r>
        <w:continuationSeparator/>
      </w:r>
    </w:p>
    <w:p w14:paraId="27C2DE61" w14:textId="77777777" w:rsidR="003C0809" w:rsidRDefault="003C08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2483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A7"/>
    <w:rsid w:val="000265B9"/>
    <w:rsid w:val="00150913"/>
    <w:rsid w:val="00272BA6"/>
    <w:rsid w:val="002F73C1"/>
    <w:rsid w:val="003C0809"/>
    <w:rsid w:val="00505785"/>
    <w:rsid w:val="00690106"/>
    <w:rsid w:val="00AB17A7"/>
    <w:rsid w:val="00B4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4306"/>
  <w15:chartTrackingRefBased/>
  <w15:docId w15:val="{792A0BC0-D253-3648-BD99-49F4FC7D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7EAADA6-2896-A64C-ABC7-0589FAFE1C1F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{37EAADA6-2896-A64C-ABC7-0589FAFE1C1F}tf50002044.dotx</Template>
  <TotalTime>3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tamilcoding ltd</dc:creator>
  <cp:keywords/>
  <dc:description/>
  <cp:lastModifiedBy>tamilcoding ltd</cp:lastModifiedBy>
  <cp:revision>3</cp:revision>
  <dcterms:created xsi:type="dcterms:W3CDTF">2023-10-04T15:34:00Z</dcterms:created>
  <dcterms:modified xsi:type="dcterms:W3CDTF">2023-10-04T15:36:00Z</dcterms:modified>
</cp:coreProperties>
</file>